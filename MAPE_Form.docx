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D76AE" w14:textId="77777777" w:rsidR="003F1CF0" w:rsidRPr="000969F0" w:rsidRDefault="000969F0">
      <w:pPr>
        <w:rPr>
          <w:rFonts w:ascii="Times New Roman" w:hAnsi="Times New Roman" w:cs="Times New Roman"/>
          <w:sz w:val="28"/>
          <w:szCs w:val="28"/>
        </w:rPr>
      </w:pPr>
      <w:r w:rsidRPr="000969F0">
        <w:rPr>
          <w:rFonts w:ascii="Times New Roman" w:hAnsi="Times New Roman" w:cs="Times New Roman"/>
          <w:sz w:val="28"/>
          <w:szCs w:val="28"/>
        </w:rPr>
        <w:t>Dear Sir/Madam,</w:t>
      </w:r>
    </w:p>
    <w:p w14:paraId="7D5EDE14" w14:textId="77777777" w:rsidR="000969F0" w:rsidRDefault="000969F0">
      <w:pPr>
        <w:rPr>
          <w:rFonts w:ascii="Times New Roman" w:hAnsi="Times New Roman" w:cs="Times New Roman"/>
          <w:sz w:val="28"/>
          <w:szCs w:val="28"/>
        </w:rPr>
      </w:pPr>
    </w:p>
    <w:p w14:paraId="676713BF" w14:textId="78974212" w:rsidR="000969F0" w:rsidRDefault="00096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letter from The MAPE Company. If you would like to participate in a research program with us, kindly fill in the form below and send it to us.</w:t>
      </w:r>
    </w:p>
    <w:p w14:paraId="5DCE9390" w14:textId="77777777" w:rsidR="00B867D1" w:rsidRDefault="00B867D1">
      <w:pPr>
        <w:rPr>
          <w:rFonts w:ascii="Times New Roman" w:hAnsi="Times New Roman" w:cs="Times New Roman"/>
          <w:sz w:val="28"/>
          <w:szCs w:val="28"/>
        </w:rPr>
      </w:pPr>
    </w:p>
    <w:p w14:paraId="3C3FC3B7" w14:textId="04E23113" w:rsidR="00D70299" w:rsidRDefault="00D70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98004" wp14:editId="3613E11B">
                <wp:simplePos x="0" y="0"/>
                <wp:positionH relativeFrom="column">
                  <wp:posOffset>4366260</wp:posOffset>
                </wp:positionH>
                <wp:positionV relativeFrom="paragraph">
                  <wp:posOffset>1052830</wp:posOffset>
                </wp:positionV>
                <wp:extent cx="731520" cy="198120"/>
                <wp:effectExtent l="0" t="0" r="1143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BF285" id="Oval 8" o:spid="_x0000_s1026" style="position:absolute;margin-left:343.8pt;margin-top:82.9pt;width:57.6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" filled="f" strokecolor="#ed7d31 [3205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37474" wp14:editId="0BB4E31A">
                <wp:simplePos x="0" y="0"/>
                <wp:positionH relativeFrom="column">
                  <wp:posOffset>3223260</wp:posOffset>
                </wp:positionH>
                <wp:positionV relativeFrom="paragraph">
                  <wp:posOffset>2828290</wp:posOffset>
                </wp:positionV>
                <wp:extent cx="1531620" cy="3429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7E3BE" id="Oval 7" o:spid="_x0000_s1026" style="position:absolute;margin-left:253.8pt;margin-top:222.7pt;width:120.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" filled="f" strokecolor="#ed7d31 [3205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9CC49" wp14:editId="6A2AE2A3">
                <wp:simplePos x="0" y="0"/>
                <wp:positionH relativeFrom="column">
                  <wp:posOffset>4000500</wp:posOffset>
                </wp:positionH>
                <wp:positionV relativeFrom="paragraph">
                  <wp:posOffset>2066290</wp:posOffset>
                </wp:positionV>
                <wp:extent cx="0" cy="7391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5B2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5pt;margin-top:162.7pt;width:0;height:5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95D94" wp14:editId="5AD04AA2">
                <wp:simplePos x="0" y="0"/>
                <wp:positionH relativeFrom="column">
                  <wp:posOffset>4716780</wp:posOffset>
                </wp:positionH>
                <wp:positionV relativeFrom="paragraph">
                  <wp:posOffset>565150</wp:posOffset>
                </wp:positionV>
                <wp:extent cx="0" cy="4572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A50D0" id="Straight Arrow Connector 5" o:spid="_x0000_s1026" type="#_x0000_t32" style="position:absolute;margin-left:371.4pt;margin-top:44.5pt;width:0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4519295" wp14:editId="1EA85DD1">
                <wp:extent cx="5554980" cy="3535680"/>
                <wp:effectExtent l="0" t="0" r="26670" b="2667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980" cy="35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37579" w14:textId="4DA53733" w:rsidR="00D70299" w:rsidRPr="00D70299" w:rsidRDefault="00D70299" w:rsidP="00D7029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Word has f</w:t>
                            </w:r>
                            <w:r w:rsidRPr="00D7029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ailed to load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D7029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form.</w:t>
                            </w:r>
                          </w:p>
                          <w:p w14:paraId="61AE73BA" w14:textId="49D8A46E" w:rsidR="00D70299" w:rsidRPr="00D70299" w:rsidRDefault="00D70299" w:rsidP="00D7029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7029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To load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D7029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form, click “Enable Editing” and “Enable Content” in the yellow bar above.</w:t>
                            </w:r>
                          </w:p>
                          <w:p w14:paraId="7C9A9F6D" w14:textId="77777777" w:rsidR="00D70299" w:rsidRDefault="00D70299" w:rsidP="00D7029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2E31846" w14:textId="77777777" w:rsidR="00D70299" w:rsidRDefault="00D70299" w:rsidP="00D7029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DAE55" wp14:editId="3475E538">
                                  <wp:extent cx="5220970" cy="63309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0970" cy="633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7230C" w14:textId="77777777" w:rsidR="00D70299" w:rsidRDefault="00D70299" w:rsidP="00D7029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E7763A" wp14:editId="2FAF6397">
                                  <wp:extent cx="4505325" cy="1769110"/>
                                  <wp:effectExtent l="0" t="0" r="9525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5325" cy="1769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787999" w14:textId="77777777" w:rsidR="00D70299" w:rsidRPr="00D70299" w:rsidRDefault="00D70299" w:rsidP="00D7029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5192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7.4pt;height:27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" fillcolor="white [3201]" strokeweight=".5pt">
                <v:textbox>
                  <w:txbxContent>
                    <w:p w14:paraId="4AB37579" w14:textId="4DA53733" w:rsidR="00D70299" w:rsidRPr="00D70299" w:rsidRDefault="00D70299" w:rsidP="00D70299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Word has f</w:t>
                      </w:r>
                      <w:r w:rsidRPr="00D7029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ailed to load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the </w:t>
                      </w:r>
                      <w:r w:rsidRPr="00D7029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form.</w:t>
                      </w:r>
                    </w:p>
                    <w:p w14:paraId="61AE73BA" w14:textId="49D8A46E" w:rsidR="00D70299" w:rsidRPr="00D70299" w:rsidRDefault="00D70299" w:rsidP="00D70299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7029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To load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the </w:t>
                      </w:r>
                      <w:r w:rsidRPr="00D7029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form, click “Enable Editing” and “Enable Content” in the yellow bar above.</w:t>
                      </w:r>
                    </w:p>
                    <w:p w14:paraId="7C9A9F6D" w14:textId="77777777" w:rsidR="00D70299" w:rsidRDefault="00D70299" w:rsidP="00D7029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52E31846" w14:textId="77777777" w:rsidR="00D70299" w:rsidRDefault="00D70299" w:rsidP="00D7029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DDAE55" wp14:editId="3475E538">
                            <wp:extent cx="5220970" cy="63309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0970" cy="633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7230C" w14:textId="77777777" w:rsidR="00D70299" w:rsidRDefault="00D70299" w:rsidP="00D7029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E7763A" wp14:editId="2FAF6397">
                            <wp:extent cx="4505325" cy="1769110"/>
                            <wp:effectExtent l="0" t="0" r="9525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5325" cy="1769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787999" w14:textId="77777777" w:rsidR="00D70299" w:rsidRPr="00D70299" w:rsidRDefault="00D70299" w:rsidP="00D7029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816C1B" w14:textId="77777777" w:rsidR="00B867D1" w:rsidRDefault="00B867D1">
      <w:pPr>
        <w:rPr>
          <w:rFonts w:ascii="Times New Roman" w:hAnsi="Times New Roman" w:cs="Times New Roman"/>
          <w:sz w:val="28"/>
          <w:szCs w:val="28"/>
        </w:rPr>
      </w:pPr>
    </w:p>
    <w:p w14:paraId="786D6AF0" w14:textId="77777777" w:rsidR="000969F0" w:rsidRDefault="00096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p w14:paraId="18AC7040" w14:textId="77777777" w:rsidR="000969F0" w:rsidRPr="000969F0" w:rsidRDefault="00096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>
        <w:rPr>
          <w:rFonts w:ascii="Times New Roman" w:hAnsi="Times New Roman" w:cs="Times New Roman"/>
          <w:sz w:val="28"/>
          <w:szCs w:val="28"/>
        </w:rPr>
        <w:t>Mape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Dupont</w:t>
      </w:r>
    </w:p>
    <w:sectPr w:rsidR="000969F0" w:rsidRPr="000969F0" w:rsidSect="000B40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ACAB0" w14:textId="77777777" w:rsidR="008912BC" w:rsidRDefault="008912BC" w:rsidP="00B1548B">
      <w:pPr>
        <w:spacing w:after="0" w:line="240" w:lineRule="auto"/>
      </w:pPr>
      <w:r>
        <w:separator/>
      </w:r>
    </w:p>
  </w:endnote>
  <w:endnote w:type="continuationSeparator" w:id="0">
    <w:p w14:paraId="06303655" w14:textId="77777777" w:rsidR="008912BC" w:rsidRDefault="008912BC" w:rsidP="00B1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05023" w14:textId="77777777" w:rsidR="008912BC" w:rsidRDefault="008912BC" w:rsidP="00B1548B">
      <w:pPr>
        <w:spacing w:after="0" w:line="240" w:lineRule="auto"/>
      </w:pPr>
      <w:r>
        <w:separator/>
      </w:r>
    </w:p>
  </w:footnote>
  <w:footnote w:type="continuationSeparator" w:id="0">
    <w:p w14:paraId="5BE93FE4" w14:textId="77777777" w:rsidR="008912BC" w:rsidRDefault="008912BC" w:rsidP="00B15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zOwMDa1MDcwMDZT0lEKTi0uzszPAykwrgUAOrKGjiwAAAA="/>
  </w:docVars>
  <w:rsids>
    <w:rsidRoot w:val="005D4CC4"/>
    <w:rsid w:val="00093131"/>
    <w:rsid w:val="000969F0"/>
    <w:rsid w:val="000B4003"/>
    <w:rsid w:val="003F1CF0"/>
    <w:rsid w:val="005D4CC4"/>
    <w:rsid w:val="008912BC"/>
    <w:rsid w:val="008C0354"/>
    <w:rsid w:val="00B1548B"/>
    <w:rsid w:val="00B51B42"/>
    <w:rsid w:val="00B867D1"/>
    <w:rsid w:val="00D7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F199A"/>
  <w15:chartTrackingRefBased/>
  <w15:docId w15:val="{DAB47E3A-BB0E-47E5-A2A9-CF357836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8B"/>
  </w:style>
  <w:style w:type="paragraph" w:styleId="Footer">
    <w:name w:val="footer"/>
    <w:basedOn w:val="Normal"/>
    <w:link w:val="FooterChar"/>
    <w:uiPriority w:val="99"/>
    <w:unhideWhenUsed/>
    <w:rsid w:val="00B15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raymondyang666.github.io/MAPE_Ld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MAPE_Form.dotm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An</dc:creator>
  <cp:keywords/>
  <dc:description/>
  <cp:lastModifiedBy>Félix An</cp:lastModifiedBy>
  <cp:revision>5</cp:revision>
  <dcterms:created xsi:type="dcterms:W3CDTF">2021-01-25T16:01:00Z</dcterms:created>
  <dcterms:modified xsi:type="dcterms:W3CDTF">2021-02-07T01:57:00Z</dcterms:modified>
</cp:coreProperties>
</file>